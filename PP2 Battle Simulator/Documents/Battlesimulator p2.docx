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F20" w14:textId="77777777" w:rsidR="00C6554A" w:rsidRPr="008B5277" w:rsidRDefault="00944048" w:rsidP="00C6554A">
      <w:pPr>
        <w:pStyle w:val="Foto"/>
      </w:pPr>
      <w:r>
        <w:rPr>
          <w:noProof/>
        </w:rPr>
        <w:drawing>
          <wp:inline distT="0" distB="0" distL="0" distR="0" wp14:anchorId="6738DDA3" wp14:editId="0B9B92C1">
            <wp:extent cx="5274310" cy="2966720"/>
            <wp:effectExtent l="0" t="0" r="2540" b="5080"/>
            <wp:docPr id="1" name="Afbeelding 1" descr="DCS World Steam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S World Steam Edition on Ste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2E04" w14:textId="77777777" w:rsidR="00C6554A" w:rsidRPr="00102A7C" w:rsidRDefault="004A7EB4" w:rsidP="00C6554A">
      <w:pPr>
        <w:pStyle w:val="Titel"/>
        <w:rPr>
          <w:lang w:val="en-GB"/>
        </w:rPr>
      </w:pPr>
      <w:r w:rsidRPr="00102A7C">
        <w:rPr>
          <w:lang w:val="en-GB"/>
        </w:rPr>
        <w:t>Battlesimulator</w:t>
      </w:r>
    </w:p>
    <w:p w14:paraId="58C1F0CC" w14:textId="77777777" w:rsidR="00C6554A" w:rsidRPr="00102A7C" w:rsidRDefault="00944048" w:rsidP="00C6554A">
      <w:pPr>
        <w:pStyle w:val="Ondertitel"/>
        <w:rPr>
          <w:lang w:val="en-GB"/>
        </w:rPr>
      </w:pPr>
      <w:r w:rsidRPr="00102A7C">
        <w:rPr>
          <w:lang w:val="en-GB"/>
        </w:rPr>
        <w:t xml:space="preserve">Project 2 </w:t>
      </w:r>
    </w:p>
    <w:p w14:paraId="233F956F" w14:textId="77777777" w:rsidR="00C6554A" w:rsidRPr="00102A7C" w:rsidRDefault="00944048" w:rsidP="00C6554A">
      <w:pPr>
        <w:pStyle w:val="Contactgegevens"/>
        <w:rPr>
          <w:lang w:val="en-GB"/>
        </w:rPr>
      </w:pPr>
      <w:r w:rsidRPr="00102A7C">
        <w:rPr>
          <w:lang w:val="en-GB"/>
        </w:rPr>
        <w:t xml:space="preserve">Lars </w:t>
      </w:r>
      <w:proofErr w:type="spellStart"/>
      <w:r w:rsidRPr="00102A7C">
        <w:rPr>
          <w:lang w:val="en-GB"/>
        </w:rPr>
        <w:t>Posthumus</w:t>
      </w:r>
      <w:proofErr w:type="spellEnd"/>
      <w:r w:rsidRPr="00102A7C">
        <w:rPr>
          <w:lang w:val="en-GB"/>
        </w:rPr>
        <w:t xml:space="preserve"> &amp; Musaab Azawi</w:t>
      </w:r>
      <w:r w:rsidR="00C6554A" w:rsidRPr="00102A7C">
        <w:rPr>
          <w:lang w:val="en-GB" w:bidi="nl-NL"/>
        </w:rPr>
        <w:t xml:space="preserve"> | </w:t>
      </w:r>
      <w:proofErr w:type="spellStart"/>
      <w:r w:rsidRPr="00102A7C">
        <w:rPr>
          <w:lang w:val="en-GB"/>
        </w:rPr>
        <w:t>Groep</w:t>
      </w:r>
      <w:proofErr w:type="spellEnd"/>
      <w:r w:rsidRPr="00102A7C">
        <w:rPr>
          <w:lang w:val="en-GB"/>
        </w:rPr>
        <w:t xml:space="preserve"> 16</w:t>
      </w:r>
      <w:r w:rsidR="00C6554A" w:rsidRPr="00102A7C">
        <w:rPr>
          <w:lang w:val="en-GB" w:bidi="nl-NL"/>
        </w:rPr>
        <w:t xml:space="preserve"> | </w:t>
      </w:r>
      <w:r w:rsidRPr="00102A7C">
        <w:rPr>
          <w:lang w:val="en-GB"/>
        </w:rPr>
        <w:t>27-03-2020</w:t>
      </w:r>
      <w:r w:rsidR="00C6554A" w:rsidRPr="00102A7C">
        <w:rPr>
          <w:lang w:val="en-GB" w:bidi="nl-NL"/>
        </w:rPr>
        <w:br w:type="page"/>
      </w:r>
    </w:p>
    <w:p w14:paraId="59547633" w14:textId="77777777" w:rsidR="00C6554A" w:rsidRDefault="00BD1868" w:rsidP="00C6554A">
      <w:pPr>
        <w:pStyle w:val="Kop1"/>
      </w:pPr>
      <w:r>
        <w:lastRenderedPageBreak/>
        <w:t>VERANDERLINGEN EN IMPLEMENTATIES</w:t>
      </w:r>
    </w:p>
    <w:p w14:paraId="1847692F" w14:textId="77777777" w:rsidR="00C6554A" w:rsidRDefault="00C6554A" w:rsidP="007B6D96">
      <w:pPr>
        <w:pStyle w:val="Kop2"/>
      </w:pPr>
    </w:p>
    <w:p w14:paraId="069ADDB6" w14:textId="77777777" w:rsidR="007B6D96" w:rsidRDefault="007B6D96" w:rsidP="007B6D96"/>
    <w:p w14:paraId="4D2F0C1C" w14:textId="53343F39" w:rsidR="007B6D96" w:rsidRDefault="007B6D96" w:rsidP="004D00A8">
      <w:pPr>
        <w:pStyle w:val="Kop2"/>
      </w:pPr>
      <w:r>
        <w:t>Big o</w:t>
      </w:r>
    </w:p>
    <w:p w14:paraId="417710E6" w14:textId="15D3ADD4" w:rsidR="007B6D96" w:rsidRDefault="00397F50" w:rsidP="00A11065">
      <w:r>
        <w:t xml:space="preserve">Tijdens het project </w:t>
      </w:r>
      <w:r w:rsidR="00CF61DF">
        <w:t>is de</w:t>
      </w:r>
      <w:r>
        <w:t xml:space="preserve"> big o analyse </w:t>
      </w:r>
      <w:r w:rsidR="00CF61DF">
        <w:t>toeg</w:t>
      </w:r>
      <w:r w:rsidR="00864001">
        <w:t>e</w:t>
      </w:r>
      <w:r w:rsidR="00CF61DF">
        <w:t>past</w:t>
      </w:r>
      <w:r>
        <w:t xml:space="preserve"> door a</w:t>
      </w:r>
      <w:r w:rsidRPr="00397F50">
        <w:t xml:space="preserve">lle </w:t>
      </w:r>
      <w:proofErr w:type="spellStart"/>
      <w:r w:rsidRPr="00397F50">
        <w:t>for</w:t>
      </w:r>
      <w:proofErr w:type="spellEnd"/>
      <w:r w:rsidRPr="00397F50">
        <w:t xml:space="preserve"> loops in </w:t>
      </w:r>
      <w:proofErr w:type="spellStart"/>
      <w:r w:rsidRPr="00397F50">
        <w:t>Game.ccp</w:t>
      </w:r>
      <w:proofErr w:type="spellEnd"/>
      <w:r w:rsidRPr="00397F50">
        <w:t xml:space="preserve"> na </w:t>
      </w:r>
      <w:r w:rsidR="00CF61DF">
        <w:t xml:space="preserve">te </w:t>
      </w:r>
      <w:r w:rsidRPr="00397F50">
        <w:t>l</w:t>
      </w:r>
      <w:r>
        <w:t xml:space="preserve">open. Hierdoor </w:t>
      </w:r>
      <w:r w:rsidR="00A11065">
        <w:t>is</w:t>
      </w:r>
      <w:r>
        <w:t xml:space="preserve"> een beeld </w:t>
      </w:r>
      <w:r w:rsidR="00A11065">
        <w:t>geschetst</w:t>
      </w:r>
      <w:r>
        <w:t xml:space="preserve"> welke </w:t>
      </w:r>
      <w:r w:rsidR="00AF20D2">
        <w:t>Algoritmes</w:t>
      </w:r>
      <w:r>
        <w:t xml:space="preserve"> verbeterd</w:t>
      </w:r>
      <w:r w:rsidR="00A11065">
        <w:t xml:space="preserve"> moeten</w:t>
      </w:r>
      <w:r>
        <w:t xml:space="preserve"> worden. Een van de </w:t>
      </w:r>
      <w:r w:rsidR="00AF20D2">
        <w:t xml:space="preserve">Algoritmes </w:t>
      </w:r>
      <w:r>
        <w:t xml:space="preserve">is </w:t>
      </w:r>
      <w:proofErr w:type="spellStart"/>
      <w:r>
        <w:t>insertion_sort_tank_health</w:t>
      </w:r>
      <w:proofErr w:type="spellEnd"/>
      <w:r>
        <w:t>.</w:t>
      </w:r>
    </w:p>
    <w:p w14:paraId="5590961A" w14:textId="77777777" w:rsidR="00A11065" w:rsidRPr="00397F50" w:rsidRDefault="00A11065" w:rsidP="00A11065"/>
    <w:p w14:paraId="0FD031BB" w14:textId="77777777" w:rsidR="00755912" w:rsidRDefault="00755912" w:rsidP="00755912">
      <w:pPr>
        <w:pStyle w:val="Kop2"/>
        <w:rPr>
          <w:rtl/>
          <w:lang w:bidi="ar-IQ"/>
        </w:rPr>
      </w:pPr>
      <w:r>
        <w:t>Mergesort</w:t>
      </w:r>
    </w:p>
    <w:p w14:paraId="4110952C" w14:textId="14C6D584" w:rsidR="00755912" w:rsidRPr="00BD1868" w:rsidRDefault="004A7EB4" w:rsidP="00755912">
      <w:r>
        <w:t>Doormiddel van</w:t>
      </w:r>
      <w:r w:rsidR="00755912">
        <w:t xml:space="preserve"> een Big O heeft </w:t>
      </w:r>
      <w:proofErr w:type="spellStart"/>
      <w:r w:rsidR="00755912">
        <w:t>Insertionsort</w:t>
      </w:r>
      <w:proofErr w:type="spellEnd"/>
      <w:r w:rsidR="00755912">
        <w:t xml:space="preserve"> een complexiteit van O (n²)</w:t>
      </w:r>
      <w:r w:rsidR="004019FD">
        <w:t xml:space="preserve">, </w:t>
      </w:r>
      <w:r w:rsidR="00D8229E">
        <w:t xml:space="preserve">deze </w:t>
      </w:r>
      <w:r w:rsidR="00D8229E" w:rsidRPr="000D01EC">
        <w:t>methode</w:t>
      </w:r>
      <w:r w:rsidR="00755912">
        <w:t xml:space="preserve"> is niet efficiënt. Om de </w:t>
      </w:r>
      <w:r>
        <w:t>algoritme complexiteit te verlagen</w:t>
      </w:r>
      <w:r w:rsidR="00397F50">
        <w:t xml:space="preserve"> en de Battlesimulator te optimaliseren</w:t>
      </w:r>
      <w:r>
        <w:t xml:space="preserve"> </w:t>
      </w:r>
      <w:r w:rsidR="00D8229E">
        <w:t>zal</w:t>
      </w:r>
      <w:r>
        <w:t xml:space="preserve"> </w:t>
      </w:r>
      <w:proofErr w:type="spellStart"/>
      <w:r w:rsidR="00102A7C">
        <w:t>M</w:t>
      </w:r>
      <w:r>
        <w:t>ergesort</w:t>
      </w:r>
      <w:proofErr w:type="spellEnd"/>
      <w:r w:rsidR="00D8229E">
        <w:t xml:space="preserve"> </w:t>
      </w:r>
      <w:r w:rsidR="00381C34">
        <w:t>geïmplementeerd</w:t>
      </w:r>
      <w:r w:rsidR="00D8229E">
        <w:t xml:space="preserve"> worden</w:t>
      </w:r>
      <w:r>
        <w:t>.</w:t>
      </w:r>
      <w:r w:rsidR="00755912">
        <w:t xml:space="preserve"> </w:t>
      </w:r>
      <w:r>
        <w:t>Deze</w:t>
      </w:r>
      <w:r w:rsidR="00755912">
        <w:t xml:space="preserve"> algoritme heeft een big O(n log n). </w:t>
      </w:r>
    </w:p>
    <w:p w14:paraId="34378257" w14:textId="77777777" w:rsidR="00755912" w:rsidRDefault="00755912" w:rsidP="00C6554A"/>
    <w:p w14:paraId="5F73EED2" w14:textId="01E3AE11" w:rsidR="00F54488" w:rsidRDefault="00E65285" w:rsidP="00190486">
      <w:pPr>
        <w:pStyle w:val="Kop2"/>
      </w:pPr>
      <w:r>
        <w:t>Grid</w:t>
      </w:r>
    </w:p>
    <w:p w14:paraId="42C69B99" w14:textId="7AA3FEA9" w:rsidR="002C74C0" w:rsidRDefault="00E65285" w:rsidP="00E65285">
      <w:r>
        <w:t xml:space="preserve">Er is geconstateerd dat in de update methode een stuk code </w:t>
      </w:r>
      <w:r w:rsidR="00EE06B4">
        <w:t>aanwezig was</w:t>
      </w:r>
      <w:r>
        <w:t xml:space="preserve"> die </w:t>
      </w:r>
      <w:r w:rsidR="00FE7FBB">
        <w:t xml:space="preserve">de </w:t>
      </w:r>
      <w:r>
        <w:t>tanks per frame</w:t>
      </w:r>
      <w:r w:rsidR="00FE7FBB">
        <w:t xml:space="preserve"> controleert</w:t>
      </w:r>
      <w:r>
        <w:t xml:space="preserve">. Deze update methode itereerde door elke element(tank) door tank vector.  Om het trage </w:t>
      </w:r>
      <w:r w:rsidR="00BD1868">
        <w:t>collation</w:t>
      </w:r>
      <w:r>
        <w:t xml:space="preserve"> detectie </w:t>
      </w:r>
      <w:r w:rsidR="00BD1868">
        <w:t>algoritme</w:t>
      </w:r>
      <w:r>
        <w:t xml:space="preserve"> in de software te versnellen,</w:t>
      </w:r>
      <w:r w:rsidR="008B7F2E">
        <w:t xml:space="preserve"> is</w:t>
      </w:r>
      <w:r>
        <w:t xml:space="preserve"> </w:t>
      </w:r>
      <w:r w:rsidR="00BD1868">
        <w:t xml:space="preserve">er </w:t>
      </w:r>
      <w:r w:rsidR="008B7F2E">
        <w:t>een</w:t>
      </w:r>
      <w:r w:rsidR="00BD1868">
        <w:t xml:space="preserve"> </w:t>
      </w:r>
      <w:proofErr w:type="spellStart"/>
      <w:r w:rsidR="00BD1868">
        <w:t>Grid</w:t>
      </w:r>
      <w:proofErr w:type="spellEnd"/>
      <w:r w:rsidR="00BD1868">
        <w:t xml:space="preserve"> geïmplementeerd</w:t>
      </w:r>
      <w:r w:rsidR="0088196F">
        <w:t>. Deze</w:t>
      </w:r>
      <w:r w:rsidR="00BD1868">
        <w:t xml:space="preserve"> algoritmische verbetering doormiddel van een drie dimensionele vector wordt door een fragment van alle tanks geïtereerd.</w:t>
      </w:r>
    </w:p>
    <w:p w14:paraId="584C051D" w14:textId="77777777" w:rsidR="00BD1868" w:rsidRDefault="00BD1868" w:rsidP="00E65285"/>
    <w:p w14:paraId="2B2A56EE" w14:textId="4AF8BB27" w:rsidR="007B6D96" w:rsidRDefault="004A7EB4" w:rsidP="00062B87">
      <w:pPr>
        <w:pStyle w:val="Kop2"/>
      </w:pPr>
      <w:r>
        <w:t>particlebeam</w:t>
      </w:r>
    </w:p>
    <w:p w14:paraId="1255AD06" w14:textId="7FAA8C4B" w:rsidR="004A7EB4" w:rsidRDefault="00B57B3D" w:rsidP="004A7EB4">
      <w:r>
        <w:t>De</w:t>
      </w:r>
      <w:r w:rsidR="004A7EB4">
        <w:t xml:space="preserve"> </w:t>
      </w:r>
      <w:proofErr w:type="spellStart"/>
      <w:r w:rsidR="004A7EB4">
        <w:t>particlebeam</w:t>
      </w:r>
      <w:proofErr w:type="spellEnd"/>
      <w:r w:rsidR="004A7EB4">
        <w:t xml:space="preserve"> is toegepast op de </w:t>
      </w:r>
      <w:proofErr w:type="spellStart"/>
      <w:r w:rsidR="007B6D96">
        <w:t>G</w:t>
      </w:r>
      <w:r w:rsidR="004A7EB4">
        <w:t>rid</w:t>
      </w:r>
      <w:proofErr w:type="spellEnd"/>
      <w:r w:rsidR="004A7EB4">
        <w:t>. Deze verandering zorgt ervoor dat de</w:t>
      </w:r>
      <w:r w:rsidR="007B6D96">
        <w:t>ze niet door de hele tank vector maar per fragment</w:t>
      </w:r>
      <w:r w:rsidR="00350AB7">
        <w:t>,</w:t>
      </w:r>
      <w:r w:rsidR="007B6D96">
        <w:t xml:space="preserve"> net als tanks op de </w:t>
      </w:r>
      <w:proofErr w:type="spellStart"/>
      <w:r w:rsidR="007B6D96">
        <w:t>Grid</w:t>
      </w:r>
      <w:proofErr w:type="spellEnd"/>
      <w:r w:rsidR="007B6D96">
        <w:t>.</w:t>
      </w:r>
    </w:p>
    <w:p w14:paraId="4CD50990" w14:textId="23DCBDF1" w:rsidR="00DB56A0" w:rsidRDefault="00DB56A0" w:rsidP="004A7EB4"/>
    <w:p w14:paraId="666F9E37" w14:textId="12E45B83" w:rsidR="00DB56A0" w:rsidRDefault="00DB56A0" w:rsidP="00DB56A0">
      <w:pPr>
        <w:pStyle w:val="Kop2"/>
      </w:pPr>
      <w:r>
        <w:t>Methods</w:t>
      </w:r>
      <w:r w:rsidR="00BE64B5">
        <w:t xml:space="preserve"> toegevoegd</w:t>
      </w:r>
    </w:p>
    <w:p w14:paraId="16B74320" w14:textId="5D976C88" w:rsidR="00DB56A0" w:rsidRDefault="00BE64B5" w:rsidP="00BE64B5">
      <w:pPr>
        <w:pStyle w:val="Lijstalinea"/>
        <w:numPr>
          <w:ilvl w:val="0"/>
          <w:numId w:val="16"/>
        </w:numPr>
      </w:pPr>
      <w:proofErr w:type="spellStart"/>
      <w:r>
        <w:t>updateGrid</w:t>
      </w:r>
      <w:proofErr w:type="spellEnd"/>
      <w:r>
        <w:t xml:space="preserve">  </w:t>
      </w:r>
    </w:p>
    <w:p w14:paraId="6DAA8785" w14:textId="0EDD9524" w:rsidR="00BE64B5" w:rsidRDefault="00BE64B5" w:rsidP="00BE64B5">
      <w:pPr>
        <w:pStyle w:val="Lijstalinea"/>
        <w:numPr>
          <w:ilvl w:val="0"/>
          <w:numId w:val="16"/>
        </w:numPr>
      </w:pPr>
      <w:proofErr w:type="spellStart"/>
      <w:r>
        <w:t>sortTanks</w:t>
      </w:r>
      <w:proofErr w:type="spellEnd"/>
    </w:p>
    <w:p w14:paraId="65AF3192" w14:textId="7E1E9788" w:rsidR="00846779" w:rsidRDefault="00846779" w:rsidP="00BE64B5">
      <w:pPr>
        <w:pStyle w:val="Lijstalinea"/>
        <w:numPr>
          <w:ilvl w:val="0"/>
          <w:numId w:val="16"/>
        </w:numPr>
      </w:pPr>
      <w:proofErr w:type="spellStart"/>
      <w:r>
        <w:t>erase_from_vector</w:t>
      </w:r>
      <w:proofErr w:type="spellEnd"/>
    </w:p>
    <w:p w14:paraId="1971EE42" w14:textId="2228B612" w:rsidR="00BE64B5" w:rsidRPr="00DB56A0" w:rsidRDefault="00846779" w:rsidP="00BE64B5">
      <w:pPr>
        <w:pStyle w:val="Lijstalinea"/>
        <w:numPr>
          <w:ilvl w:val="0"/>
          <w:numId w:val="16"/>
        </w:numPr>
      </w:pPr>
      <w:proofErr w:type="spellStart"/>
      <w:r>
        <w:t>m</w:t>
      </w:r>
      <w:r w:rsidR="00BE64B5">
        <w:t>erge</w:t>
      </w:r>
      <w:r>
        <w:t>Sort</w:t>
      </w:r>
      <w:bookmarkStart w:id="0" w:name="_GoBack"/>
      <w:bookmarkEnd w:id="0"/>
      <w:proofErr w:type="spellEnd"/>
    </w:p>
    <w:p w14:paraId="7BDB7A5F" w14:textId="77777777" w:rsidR="00AF20D2" w:rsidRDefault="00AF20D2" w:rsidP="00AF20D2">
      <w:pPr>
        <w:pStyle w:val="Kop2"/>
      </w:pPr>
    </w:p>
    <w:p w14:paraId="2DF27B62" w14:textId="77777777" w:rsidR="00AF20D2" w:rsidRDefault="00AF20D2" w:rsidP="00AF20D2">
      <w:pPr>
        <w:pStyle w:val="Kop2"/>
      </w:pPr>
      <w:r>
        <w:t xml:space="preserve">Work &amp; span </w:t>
      </w:r>
    </w:p>
    <w:p w14:paraId="4A743598" w14:textId="05EEA613" w:rsidR="00AF20D2" w:rsidRDefault="00AF20D2" w:rsidP="00AF20D2">
      <w:r>
        <w:t xml:space="preserve">De </w:t>
      </w:r>
      <w:proofErr w:type="spellStart"/>
      <w:r>
        <w:t>updaterocket</w:t>
      </w:r>
      <w:proofErr w:type="spellEnd"/>
      <w:r>
        <w:t xml:space="preserve"> methode maakt gebruikt van nestend </w:t>
      </w:r>
      <w:proofErr w:type="spellStart"/>
      <w:r>
        <w:t>for</w:t>
      </w:r>
      <w:proofErr w:type="spellEnd"/>
      <w:r>
        <w:t xml:space="preserve"> loop. Deze methode heeft complexiteit O(n²).</w:t>
      </w:r>
      <w:r w:rsidR="00885B4A">
        <w:t xml:space="preserve"> Deze </w:t>
      </w:r>
      <w:r>
        <w:t>methode</w:t>
      </w:r>
      <w:r w:rsidR="00885B4A">
        <w:t xml:space="preserve"> is</w:t>
      </w:r>
      <w:r>
        <w:t xml:space="preserve"> omgezet  in </w:t>
      </w:r>
      <w:proofErr w:type="spellStart"/>
      <w:r>
        <w:t>threads</w:t>
      </w:r>
      <w:proofErr w:type="spellEnd"/>
      <w:r>
        <w:t xml:space="preserve">. Door het verdelen in </w:t>
      </w:r>
      <w:proofErr w:type="spellStart"/>
      <w:r>
        <w:t>threads</w:t>
      </w:r>
      <w:proofErr w:type="spellEnd"/>
      <w:r>
        <w:t xml:space="preserve"> is</w:t>
      </w:r>
      <w:r w:rsidR="00885B4A">
        <w:t xml:space="preserve"> er</w:t>
      </w:r>
      <w:r>
        <w:t xml:space="preserve"> nog maar </w:t>
      </w:r>
      <w:r w:rsidR="00776E3D">
        <w:t xml:space="preserve">een </w:t>
      </w:r>
      <w:proofErr w:type="spellStart"/>
      <w:r>
        <w:t>for</w:t>
      </w:r>
      <w:proofErr w:type="spellEnd"/>
      <w:r>
        <w:t xml:space="preserve"> loop en heeft complexiteit  O(n).  </w:t>
      </w:r>
      <w:r w:rsidR="00323827">
        <w:t>Dit betekend dat deze</w:t>
      </w:r>
      <w:r w:rsidR="007000F4">
        <w:t xml:space="preserve"> sneller </w:t>
      </w:r>
      <w:r w:rsidR="00323827">
        <w:t xml:space="preserve">is </w:t>
      </w:r>
      <w:r w:rsidR="007000F4">
        <w:t xml:space="preserve">dan de originele methode. </w:t>
      </w:r>
    </w:p>
    <w:p w14:paraId="3F7A5DAE" w14:textId="60159329" w:rsidR="00DB56A0" w:rsidRPr="00AF20D2" w:rsidRDefault="00DB56A0" w:rsidP="00AF20D2"/>
    <w:sectPr w:rsidR="00DB56A0" w:rsidRPr="00AF20D2" w:rsidSect="0089714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2B373" w14:textId="77777777" w:rsidR="00FE3932" w:rsidRDefault="00FE3932" w:rsidP="00C6554A">
      <w:pPr>
        <w:spacing w:before="0" w:after="0" w:line="240" w:lineRule="auto"/>
      </w:pPr>
      <w:r>
        <w:separator/>
      </w:r>
    </w:p>
  </w:endnote>
  <w:endnote w:type="continuationSeparator" w:id="0">
    <w:p w14:paraId="55366FD1" w14:textId="77777777" w:rsidR="00FE3932" w:rsidRDefault="00FE393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90982" w14:textId="77777777"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89714F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AAF6" w14:textId="77777777" w:rsidR="00FE3932" w:rsidRDefault="00FE393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FFC384" w14:textId="77777777" w:rsidR="00FE3932" w:rsidRDefault="00FE393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E8F703D"/>
    <w:multiLevelType w:val="hybridMultilevel"/>
    <w:tmpl w:val="23F86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48"/>
    <w:rsid w:val="00062B87"/>
    <w:rsid w:val="000D01EC"/>
    <w:rsid w:val="00102A7C"/>
    <w:rsid w:val="00190486"/>
    <w:rsid w:val="001C661E"/>
    <w:rsid w:val="002554CD"/>
    <w:rsid w:val="00264921"/>
    <w:rsid w:val="00293B83"/>
    <w:rsid w:val="002B4294"/>
    <w:rsid w:val="003068E3"/>
    <w:rsid w:val="00323827"/>
    <w:rsid w:val="00333D0D"/>
    <w:rsid w:val="00350AB7"/>
    <w:rsid w:val="00381C34"/>
    <w:rsid w:val="00397F50"/>
    <w:rsid w:val="003C5C00"/>
    <w:rsid w:val="004019FD"/>
    <w:rsid w:val="004A7EB4"/>
    <w:rsid w:val="004C049F"/>
    <w:rsid w:val="004D00A8"/>
    <w:rsid w:val="005000E2"/>
    <w:rsid w:val="006A3CE7"/>
    <w:rsid w:val="007000F4"/>
    <w:rsid w:val="00755912"/>
    <w:rsid w:val="00776E3D"/>
    <w:rsid w:val="007B6D96"/>
    <w:rsid w:val="00846779"/>
    <w:rsid w:val="00864001"/>
    <w:rsid w:val="0088196F"/>
    <w:rsid w:val="00885B4A"/>
    <w:rsid w:val="0089714F"/>
    <w:rsid w:val="008B7F2E"/>
    <w:rsid w:val="00944048"/>
    <w:rsid w:val="00A11065"/>
    <w:rsid w:val="00AF20D2"/>
    <w:rsid w:val="00B57B3D"/>
    <w:rsid w:val="00BD1868"/>
    <w:rsid w:val="00BE64B5"/>
    <w:rsid w:val="00BF68C5"/>
    <w:rsid w:val="00C6554A"/>
    <w:rsid w:val="00CF61DF"/>
    <w:rsid w:val="00D562B4"/>
    <w:rsid w:val="00D77B93"/>
    <w:rsid w:val="00D8229E"/>
    <w:rsid w:val="00DB56A0"/>
    <w:rsid w:val="00E20CDA"/>
    <w:rsid w:val="00E65285"/>
    <w:rsid w:val="00ED7C44"/>
    <w:rsid w:val="00EE06B4"/>
    <w:rsid w:val="00F21087"/>
    <w:rsid w:val="00F54488"/>
    <w:rsid w:val="00FE3932"/>
    <w:rsid w:val="00FE6A6B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A197E9"/>
  <w15:chartTrackingRefBased/>
  <w15:docId w15:val="{391AE460-B89C-482B-9B47-2F540DA8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jstalinea">
    <w:name w:val="List Paragraph"/>
    <w:basedOn w:val="Standaard"/>
    <w:uiPriority w:val="34"/>
    <w:unhideWhenUsed/>
    <w:qFormat/>
    <w:rsid w:val="00E6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aab\AppData\Local\Microsoft\Office\16.0\DTS\nl-NL%7bF1B60754-D3BF-4AE5-9CE9-82417D672883%7d\%7bDC04560E-AC04-4323-87A8-648F40C4A005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7e520f41-7776-4d25-a11a-4bab41928f7e" xsi:nil="true"/>
    <UniqueSourceRef xmlns="7e520f41-7776-4d25-a11a-4bab41928f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A75E31344E43A0640825BBDA4FDF" ma:contentTypeVersion="12" ma:contentTypeDescription="Create a new document." ma:contentTypeScope="" ma:versionID="4371b74e7e30668c79c5b097a6d0f9e7">
  <xsd:schema xmlns:xsd="http://www.w3.org/2001/XMLSchema" xmlns:xs="http://www.w3.org/2001/XMLSchema" xmlns:p="http://schemas.microsoft.com/office/2006/metadata/properties" xmlns:ns3="7e520f41-7776-4d25-a11a-4bab41928f7e" xmlns:ns4="3d848eb8-007e-4a1d-8f66-947556b9ddf0" targetNamespace="http://schemas.microsoft.com/office/2006/metadata/properties" ma:root="true" ma:fieldsID="40e61d12cba409c2008ef10ab4a6c21c" ns3:_="" ns4:_="">
    <xsd:import namespace="7e520f41-7776-4d25-a11a-4bab41928f7e"/>
    <xsd:import namespace="3d848eb8-007e-4a1d-8f66-947556b9dd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UniqueSourceRef" minOccurs="0"/>
                <xsd:element ref="ns3:File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20f41-7776-4d25-a11a-4bab41928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UniqueSourceRef" ma:index="16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7" nillable="true" ma:displayName="FileHash" ma:internalName="FileHash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48eb8-007e-4a1d-8f66-947556b9dd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1B8A7-1287-4BEC-9864-B0868857DD80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3d848eb8-007e-4a1d-8f66-947556b9ddf0"/>
    <ds:schemaRef ds:uri="7e520f41-7776-4d25-a11a-4bab41928f7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ECFB1D-6A6B-4E22-A4D9-1CB5AE1B2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1269A-1F8F-4EBD-964A-76CD64AAA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20f41-7776-4d25-a11a-4bab41928f7e"/>
    <ds:schemaRef ds:uri="3d848eb8-007e-4a1d-8f66-947556b9d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D332A-5393-41BD-BF21-345C610A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{DC04560E-AC04-4323-87A8-648F40C4A005}tf02835058.dotx</Template>
  <TotalTime>1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</dc:creator>
  <cp:keywords/>
  <dc:description/>
  <cp:lastModifiedBy>Musaab Azawi</cp:lastModifiedBy>
  <cp:revision>2</cp:revision>
  <dcterms:created xsi:type="dcterms:W3CDTF">2020-03-27T18:09:00Z</dcterms:created>
  <dcterms:modified xsi:type="dcterms:W3CDTF">2020-03-27T18:09:00Z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0x0101002160A75E31344E43A0640825BBDA4FDF</vt:lpwstr>
  </property>
</Properties>
</file>